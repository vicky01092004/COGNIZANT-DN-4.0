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FB1F" w14:textId="77777777" w:rsidR="00000000" w:rsidRDefault="00000000">
      <w:pPr>
        <w:rPr>
          <w:lang w:val="en-US"/>
        </w:rPr>
      </w:pPr>
      <w:r>
        <w:rPr>
          <w:b/>
          <w:bCs/>
          <w:lang w:val="en-US"/>
        </w:rPr>
        <w:t>Exercise 1: Configuring a Basic Spring Application</w:t>
      </w:r>
    </w:p>
    <w:p w14:paraId="36309287" w14:textId="77777777" w:rsidR="00000000" w:rsidRDefault="00000000">
      <w:pPr>
        <w:rPr>
          <w:b/>
          <w:bCs/>
        </w:rPr>
      </w:pPr>
      <w:r>
        <w:rPr>
          <w:b/>
          <w:bCs/>
        </w:rPr>
        <w:t>Main.java</w:t>
      </w:r>
    </w:p>
    <w:p w14:paraId="00721CB7" w14:textId="77777777" w:rsidR="00000000" w:rsidRDefault="00000000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4C43986" w14:textId="77777777" w:rsidR="00000000" w:rsidRDefault="0000000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66DFA77D" w14:textId="77777777" w:rsidR="00000000" w:rsidRDefault="0000000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D295BA3" w14:textId="77777777" w:rsidR="00000000" w:rsidRDefault="00000000">
      <w:r>
        <w:tab/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6AD49B1" w14:textId="77777777" w:rsidR="00000000" w:rsidRDefault="00000000">
      <w:r>
        <w:tab/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0F0DE18" w14:textId="77777777" w:rsidR="00000000" w:rsidRDefault="00000000">
      <w:r>
        <w:tab/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38533E9" w14:textId="77777777" w:rsidR="00000000" w:rsidRDefault="00000000">
      <w:r>
        <w:tab/>
        <w:t xml:space="preserve">    }</w:t>
      </w:r>
    </w:p>
    <w:p w14:paraId="7825286A" w14:textId="77777777" w:rsidR="00000000" w:rsidRDefault="00000000">
      <w:pPr>
        <w:ind w:firstLine="720"/>
      </w:pPr>
      <w:r>
        <w:t xml:space="preserve">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448C623E" w14:textId="77777777" w:rsidR="00000000" w:rsidRDefault="00000000">
      <w:r>
        <w:tab/>
        <w:t xml:space="preserve">       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 xml:space="preserve">("Inside </w:t>
      </w:r>
      <w:proofErr w:type="spellStart"/>
      <w:r>
        <w:t>BookService</w:t>
      </w:r>
      <w:proofErr w:type="spellEnd"/>
      <w:r>
        <w:t>");</w:t>
      </w:r>
    </w:p>
    <w:p w14:paraId="58A1C88D" w14:textId="77777777" w:rsidR="00000000" w:rsidRDefault="00000000">
      <w:r>
        <w:tab/>
        <w:t xml:space="preserve">        </w:t>
      </w:r>
      <w:proofErr w:type="spellStart"/>
      <w:r>
        <w:t>bookRepository.fetchBook</w:t>
      </w:r>
      <w:proofErr w:type="spellEnd"/>
      <w:r>
        <w:t>();</w:t>
      </w:r>
    </w:p>
    <w:p w14:paraId="5197B5DE" w14:textId="77777777" w:rsidR="00000000" w:rsidRDefault="00000000">
      <w:r>
        <w:tab/>
        <w:t xml:space="preserve">    }</w:t>
      </w:r>
    </w:p>
    <w:p w14:paraId="4428EE06" w14:textId="77777777" w:rsidR="00000000" w:rsidRDefault="00000000">
      <w:r>
        <w:tab/>
        <w:t>}</w:t>
      </w:r>
    </w:p>
    <w:p w14:paraId="714036FD" w14:textId="77777777" w:rsidR="00000000" w:rsidRDefault="00000000"/>
    <w:p w14:paraId="478A8DCF" w14:textId="77777777" w:rsidR="00000000" w:rsidRDefault="00000000"/>
    <w:p w14:paraId="296F0874" w14:textId="77777777" w:rsidR="00000000" w:rsidRDefault="00000000">
      <w:pPr>
        <w:rPr>
          <w:b/>
          <w:bCs/>
        </w:rPr>
      </w:pPr>
      <w:r>
        <w:rPr>
          <w:b/>
          <w:bCs/>
        </w:rPr>
        <w:t>BookService.java</w:t>
      </w:r>
    </w:p>
    <w:p w14:paraId="23A42435" w14:textId="77777777" w:rsidR="00000000" w:rsidRDefault="00000000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B0DC577" w14:textId="77777777" w:rsidR="00000000" w:rsidRDefault="0000000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A5D59A0" w14:textId="77777777" w:rsidR="00000000" w:rsidRDefault="0000000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3A43F81D" w14:textId="77777777" w:rsidR="00000000" w:rsidRDefault="00000000">
      <w:r>
        <w:tab/>
        <w:t xml:space="preserve">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C9231B9" w14:textId="77777777" w:rsidR="00000000" w:rsidRDefault="00000000">
      <w:r>
        <w:tab/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6F8A6118" w14:textId="77777777" w:rsidR="00000000" w:rsidRDefault="00000000">
      <w:r>
        <w:tab/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ABBBC39" w14:textId="77777777" w:rsidR="00000000" w:rsidRDefault="00000000">
      <w:r>
        <w:tab/>
        <w:t xml:space="preserve">    }</w:t>
      </w:r>
    </w:p>
    <w:p w14:paraId="7F309CC3" w14:textId="77777777" w:rsidR="00000000" w:rsidRDefault="00000000">
      <w:pPr>
        <w:ind w:firstLine="720"/>
      </w:pPr>
      <w:r>
        <w:t xml:space="preserve"> public void </w:t>
      </w:r>
      <w:proofErr w:type="spellStart"/>
      <w:proofErr w:type="gramStart"/>
      <w:r>
        <w:t>displayBook</w:t>
      </w:r>
      <w:proofErr w:type="spellEnd"/>
      <w:r>
        <w:t>(</w:t>
      </w:r>
      <w:proofErr w:type="gramEnd"/>
      <w:r>
        <w:t>) {</w:t>
      </w:r>
    </w:p>
    <w:p w14:paraId="06FADEAD" w14:textId="77777777" w:rsidR="00000000" w:rsidRDefault="00000000">
      <w:r>
        <w:tab/>
        <w:t xml:space="preserve">       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 xml:space="preserve">("Inside </w:t>
      </w:r>
      <w:proofErr w:type="spellStart"/>
      <w:r>
        <w:t>BookService</w:t>
      </w:r>
      <w:proofErr w:type="spellEnd"/>
      <w:r>
        <w:t>");</w:t>
      </w:r>
    </w:p>
    <w:p w14:paraId="613D53CF" w14:textId="77777777" w:rsidR="00000000" w:rsidRDefault="00000000">
      <w:r>
        <w:tab/>
        <w:t xml:space="preserve">        </w:t>
      </w:r>
      <w:proofErr w:type="spellStart"/>
      <w:r>
        <w:t>bookRepository.fetchBook</w:t>
      </w:r>
      <w:proofErr w:type="spellEnd"/>
      <w:r>
        <w:t>();</w:t>
      </w:r>
    </w:p>
    <w:p w14:paraId="08C5188D" w14:textId="77777777" w:rsidR="00000000" w:rsidRDefault="00000000">
      <w:r>
        <w:tab/>
        <w:t xml:space="preserve">    }</w:t>
      </w:r>
    </w:p>
    <w:p w14:paraId="0C4B7F5D" w14:textId="77777777" w:rsidR="00000000" w:rsidRDefault="00000000">
      <w:r>
        <w:tab/>
        <w:t>}</w:t>
      </w:r>
    </w:p>
    <w:p w14:paraId="4761D7B8" w14:textId="77777777" w:rsidR="00000000" w:rsidRDefault="00000000"/>
    <w:p w14:paraId="0F9D8BE2" w14:textId="77777777" w:rsidR="00000000" w:rsidRDefault="00000000"/>
    <w:p w14:paraId="2A0C0F01" w14:textId="77777777" w:rsidR="00000000" w:rsidRDefault="00000000">
      <w:pPr>
        <w:rPr>
          <w:b/>
          <w:bCs/>
        </w:rPr>
      </w:pPr>
      <w:r>
        <w:rPr>
          <w:b/>
          <w:bCs/>
        </w:rPr>
        <w:t>BookRepository.java</w:t>
      </w:r>
    </w:p>
    <w:p w14:paraId="2BA87228" w14:textId="77777777" w:rsidR="00000000" w:rsidRDefault="00000000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7830255F" w14:textId="77777777" w:rsidR="00000000" w:rsidRDefault="0000000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A169A3B" w14:textId="77777777" w:rsidR="00000000" w:rsidRDefault="00000000">
      <w:r>
        <w:tab/>
        <w:t xml:space="preserve"> public void </w:t>
      </w:r>
      <w:proofErr w:type="spellStart"/>
      <w:proofErr w:type="gramStart"/>
      <w:r>
        <w:t>fetchBook</w:t>
      </w:r>
      <w:proofErr w:type="spellEnd"/>
      <w:r>
        <w:t>(</w:t>
      </w:r>
      <w:proofErr w:type="gramEnd"/>
      <w:r>
        <w:t>) {</w:t>
      </w:r>
    </w:p>
    <w:p w14:paraId="0027B8DB" w14:textId="77777777" w:rsidR="00000000" w:rsidRDefault="00000000">
      <w:r>
        <w:tab/>
        <w:t xml:space="preserve">        </w:t>
      </w:r>
      <w:proofErr w:type="spell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("Fetching book from repository...");</w:t>
      </w:r>
    </w:p>
    <w:p w14:paraId="0EEB60DC" w14:textId="77777777" w:rsidR="00000000" w:rsidRDefault="00000000">
      <w:r>
        <w:tab/>
        <w:t xml:space="preserve">    }</w:t>
      </w:r>
    </w:p>
    <w:p w14:paraId="76EF8D58" w14:textId="77777777" w:rsidR="00000000" w:rsidRDefault="00000000">
      <w:r>
        <w:tab/>
        <w:t>}</w:t>
      </w:r>
    </w:p>
    <w:p w14:paraId="5F0E64BB" w14:textId="77777777" w:rsidR="00000000" w:rsidRDefault="00000000"/>
    <w:p w14:paraId="463B3E6A" w14:textId="77777777" w:rsidR="00000000" w:rsidRDefault="00000000">
      <w:pPr>
        <w:rPr>
          <w:b/>
          <w:bCs/>
        </w:rPr>
      </w:pPr>
      <w:r>
        <w:rPr>
          <w:b/>
          <w:bCs/>
        </w:rPr>
        <w:t>applicationContext.xml</w:t>
      </w:r>
    </w:p>
    <w:p w14:paraId="69D6323C" w14:textId="77777777" w:rsidR="00000000" w:rsidRDefault="00000000">
      <w:r>
        <w:t>&lt;?xml version="1.0" encoding="UTF-8"?&gt;</w:t>
      </w:r>
    </w:p>
    <w:p w14:paraId="59521DCF" w14:textId="77777777" w:rsidR="00000000" w:rsidRDefault="00000000">
      <w:r>
        <w:t>&lt;</w:t>
      </w:r>
      <w:r>
        <w:rPr>
          <w:u w:val="single"/>
        </w:rPr>
        <w:t>beans</w:t>
      </w:r>
      <w:r>
        <w:t xml:space="preserve"> </w:t>
      </w:r>
      <w:proofErr w:type="spellStart"/>
      <w:r>
        <w:t>xmlns</w:t>
      </w:r>
      <w:proofErr w:type="spellEnd"/>
      <w:r>
        <w:t>="http://www.springframework.org/schema/beans"</w:t>
      </w:r>
    </w:p>
    <w:p w14:paraId="3E4E6B43" w14:textId="77777777" w:rsidR="00000000" w:rsidRDefault="0000000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175B3BE" w14:textId="77777777" w:rsidR="00000000" w:rsidRDefault="0000000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B7D6805" w14:textId="77777777" w:rsidR="00000000" w:rsidRDefault="00000000">
      <w:r>
        <w:t xml:space="preserve">                           </w:t>
      </w:r>
      <w:r>
        <w:rPr>
          <w:u w:val="single"/>
        </w:rPr>
        <w:t>http://www.springframework.org/schema/beans/spring-beans.xsd</w:t>
      </w:r>
      <w:r>
        <w:t>"&gt;</w:t>
      </w:r>
    </w:p>
    <w:p w14:paraId="150C8C84" w14:textId="77777777" w:rsidR="00000000" w:rsidRDefault="0000000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1D7771CE" w14:textId="77777777" w:rsidR="00000000" w:rsidRDefault="0000000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0A55BB1D" w14:textId="77777777" w:rsidR="00000000" w:rsidRDefault="0000000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15F801C2" w14:textId="77777777" w:rsidR="00000000" w:rsidRDefault="00000000">
      <w:r>
        <w:t xml:space="preserve">    &lt;/bean&gt;</w:t>
      </w:r>
    </w:p>
    <w:p w14:paraId="6668281F" w14:textId="77777777" w:rsidR="00000000" w:rsidRDefault="00000000">
      <w:r>
        <w:t>&lt;/beans&gt;</w:t>
      </w:r>
    </w:p>
    <w:p w14:paraId="44D81364" w14:textId="77777777" w:rsidR="00000000" w:rsidRDefault="00000000"/>
    <w:p w14:paraId="306CACE9" w14:textId="77777777" w:rsidR="00000000" w:rsidRDefault="00000000">
      <w:pPr>
        <w:rPr>
          <w:b/>
          <w:bCs/>
        </w:rPr>
      </w:pPr>
      <w:r>
        <w:rPr>
          <w:b/>
          <w:bCs/>
        </w:rPr>
        <w:t>Pom.xml</w:t>
      </w:r>
    </w:p>
    <w:p w14:paraId="5432285B" w14:textId="77777777" w:rsidR="00000000" w:rsidRDefault="00000000">
      <w:r>
        <w:t>&lt;?xml version="1.0" encoding="UTF-8"?&gt;</w:t>
      </w:r>
    </w:p>
    <w:p w14:paraId="2343105D" w14:textId="77777777" w:rsidR="00000000" w:rsidRDefault="0000000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ED78970" w14:textId="77777777" w:rsidR="00000000" w:rsidRDefault="0000000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DC07CBC" w14:textId="77777777" w:rsidR="00000000" w:rsidRDefault="0000000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2C7DF31E" w14:textId="77777777" w:rsidR="00000000" w:rsidRDefault="00000000">
      <w:r>
        <w:t xml:space="preserve">                             http://maven.apache.org/xsd/maven-4.0.0.xsd"&gt;</w:t>
      </w:r>
    </w:p>
    <w:p w14:paraId="76E48FED" w14:textId="77777777" w:rsidR="00000000" w:rsidRDefault="00000000">
      <w:r>
        <w:t xml:space="preserve">                             </w:t>
      </w:r>
    </w:p>
    <w:p w14:paraId="3972629F" w14:textId="77777777" w:rsidR="00000000" w:rsidRDefault="00000000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43E3A69" w14:textId="77777777" w:rsidR="00000000" w:rsidRDefault="0000000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53C762" w14:textId="77777777" w:rsidR="00000000" w:rsidRDefault="00000000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314AA2F" w14:textId="77777777" w:rsidR="00000000" w:rsidRDefault="00000000">
      <w:r>
        <w:t xml:space="preserve">  &lt;version&gt;0.0.1-SNAPSHOT&lt;/version&gt;</w:t>
      </w:r>
    </w:p>
    <w:p w14:paraId="3AD18DAA" w14:textId="77777777" w:rsidR="00000000" w:rsidRDefault="00000000">
      <w:r>
        <w:t xml:space="preserve">  &lt;name&gt;</w:t>
      </w:r>
      <w:proofErr w:type="spellStart"/>
      <w:r>
        <w:t>LibManagement</w:t>
      </w:r>
      <w:proofErr w:type="spellEnd"/>
      <w:r>
        <w:t>&lt;/name&gt;</w:t>
      </w:r>
    </w:p>
    <w:p w14:paraId="14347C44" w14:textId="77777777" w:rsidR="00000000" w:rsidRDefault="00000000">
      <w:r>
        <w:t xml:space="preserve">  &lt;</w:t>
      </w:r>
      <w:proofErr w:type="spellStart"/>
      <w:r>
        <w:t>url</w:t>
      </w:r>
      <w:proofErr w:type="spellEnd"/>
      <w:r>
        <w:t>&gt;http://www.example.com&lt;/url&gt;</w:t>
      </w:r>
    </w:p>
    <w:p w14:paraId="3C8FF773" w14:textId="77777777" w:rsidR="00000000" w:rsidRDefault="00000000"/>
    <w:p w14:paraId="7A14B9D6" w14:textId="77777777" w:rsidR="00000000" w:rsidRDefault="00000000">
      <w:r>
        <w:t xml:space="preserve">  &lt;properties&gt;</w:t>
      </w:r>
    </w:p>
    <w:p w14:paraId="082A3664" w14:textId="77777777" w:rsidR="00000000" w:rsidRDefault="00000000">
      <w:r>
        <w:t xml:space="preserve">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56754051" w14:textId="77777777" w:rsidR="00000000" w:rsidRDefault="00000000">
      <w:r>
        <w:t xml:space="preserve">    &lt;</w:t>
      </w:r>
      <w:proofErr w:type="spellStart"/>
      <w:proofErr w:type="gramStart"/>
      <w:r>
        <w:t>maven.compiler</w:t>
      </w:r>
      <w:proofErr w:type="gramEnd"/>
      <w:r>
        <w:t>.release</w:t>
      </w:r>
      <w:proofErr w:type="spellEnd"/>
      <w:r>
        <w:t>&gt;17&lt;/</w:t>
      </w:r>
      <w:proofErr w:type="spellStart"/>
      <w:proofErr w:type="gramStart"/>
      <w:r>
        <w:t>maven.compiler</w:t>
      </w:r>
      <w:proofErr w:type="gramEnd"/>
      <w:r>
        <w:t>.release</w:t>
      </w:r>
      <w:proofErr w:type="spellEnd"/>
      <w:r>
        <w:t>&gt;</w:t>
      </w:r>
    </w:p>
    <w:p w14:paraId="6B3140C9" w14:textId="77777777" w:rsidR="00000000" w:rsidRDefault="00000000">
      <w:r>
        <w:t xml:space="preserve">  &lt;/properties&gt;</w:t>
      </w:r>
    </w:p>
    <w:p w14:paraId="5B8F454C" w14:textId="77777777" w:rsidR="00000000" w:rsidRDefault="00000000"/>
    <w:p w14:paraId="22624C34" w14:textId="77777777" w:rsidR="00000000" w:rsidRDefault="00000000">
      <w:r>
        <w:t xml:space="preserve">  &lt;dependencies&gt;</w:t>
      </w:r>
    </w:p>
    <w:p w14:paraId="30122755" w14:textId="77777777" w:rsidR="00000000" w:rsidRDefault="00000000">
      <w:r>
        <w:t xml:space="preserve">    &lt;dependency&gt;</w:t>
      </w:r>
    </w:p>
    <w:p w14:paraId="437BA372" w14:textId="77777777" w:rsidR="00000000" w:rsidRDefault="0000000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93A35C3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92D6284" w14:textId="77777777" w:rsidR="00000000" w:rsidRDefault="00000000">
      <w:r>
        <w:t xml:space="preserve">      &lt;version&gt;5.3.29&lt;/version&gt; </w:t>
      </w:r>
      <w:proofErr w:type="gramStart"/>
      <w:r>
        <w:t>&lt;!--</w:t>
      </w:r>
      <w:proofErr w:type="gramEnd"/>
      <w:r>
        <w:t xml:space="preserve"> You can change to latest stable if needed --&gt;</w:t>
      </w:r>
    </w:p>
    <w:p w14:paraId="6D293259" w14:textId="77777777" w:rsidR="00000000" w:rsidRDefault="00000000">
      <w:r>
        <w:t xml:space="preserve">    &lt;/dependency&gt;</w:t>
      </w:r>
    </w:p>
    <w:p w14:paraId="607D7CB6" w14:textId="77777777" w:rsidR="00000000" w:rsidRDefault="00000000">
      <w:r>
        <w:t xml:space="preserve">    &lt;dependency&gt;</w:t>
      </w:r>
    </w:p>
    <w:p w14:paraId="49264009" w14:textId="77777777" w:rsidR="00000000" w:rsidRDefault="00000000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B738504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9C2CBEE" w14:textId="77777777" w:rsidR="00000000" w:rsidRDefault="00000000">
      <w:r>
        <w:t xml:space="preserve">      &lt;version&gt;5.11.0&lt;/version&gt;</w:t>
      </w:r>
    </w:p>
    <w:p w14:paraId="411675BA" w14:textId="77777777" w:rsidR="00000000" w:rsidRDefault="00000000">
      <w:r>
        <w:t xml:space="preserve">      &lt;scope&gt;test&lt;/scope&gt;</w:t>
      </w:r>
    </w:p>
    <w:p w14:paraId="15AF3B9C" w14:textId="77777777" w:rsidR="00000000" w:rsidRDefault="00000000">
      <w:r>
        <w:t xml:space="preserve">    &lt;/dependency&gt;</w:t>
      </w:r>
    </w:p>
    <w:p w14:paraId="7E8E9DBE" w14:textId="77777777" w:rsidR="00000000" w:rsidRDefault="00000000">
      <w:r>
        <w:t xml:space="preserve">    &lt;dependency&gt;</w:t>
      </w:r>
    </w:p>
    <w:p w14:paraId="40468C91" w14:textId="77777777" w:rsidR="00000000" w:rsidRDefault="00000000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D8B6AF8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-params&lt;/</w:t>
      </w:r>
      <w:proofErr w:type="spellStart"/>
      <w:r>
        <w:t>artifactId</w:t>
      </w:r>
      <w:proofErr w:type="spellEnd"/>
      <w:r>
        <w:t>&gt;</w:t>
      </w:r>
    </w:p>
    <w:p w14:paraId="18939333" w14:textId="77777777" w:rsidR="00000000" w:rsidRDefault="00000000">
      <w:r>
        <w:t xml:space="preserve">      &lt;version&gt;5.11.0&lt;/version&gt;</w:t>
      </w:r>
    </w:p>
    <w:p w14:paraId="7082BC9A" w14:textId="77777777" w:rsidR="00000000" w:rsidRDefault="00000000">
      <w:r>
        <w:t xml:space="preserve">      &lt;scope&gt;test&lt;/scope&gt;</w:t>
      </w:r>
    </w:p>
    <w:p w14:paraId="628A5F2C" w14:textId="77777777" w:rsidR="00000000" w:rsidRDefault="00000000">
      <w:r>
        <w:t xml:space="preserve">    &lt;/dependency&gt;</w:t>
      </w:r>
    </w:p>
    <w:p w14:paraId="7172054E" w14:textId="77777777" w:rsidR="00000000" w:rsidRDefault="00000000">
      <w:r>
        <w:t xml:space="preserve">  &lt;/dependencies&gt;</w:t>
      </w:r>
    </w:p>
    <w:p w14:paraId="3E4277DF" w14:textId="77777777" w:rsidR="00000000" w:rsidRDefault="00000000"/>
    <w:p w14:paraId="16FD8DA4" w14:textId="77777777" w:rsidR="00000000" w:rsidRDefault="00000000">
      <w:r>
        <w:t xml:space="preserve">  &lt;build&gt;</w:t>
      </w:r>
    </w:p>
    <w:p w14:paraId="182F8813" w14:textId="77777777" w:rsidR="00000000" w:rsidRDefault="00000000">
      <w:r>
        <w:t xml:space="preserve">    &lt;plugins&gt;</w:t>
      </w:r>
    </w:p>
    <w:p w14:paraId="7283FCEB" w14:textId="77777777" w:rsidR="00000000" w:rsidRDefault="00000000">
      <w:r>
        <w:t xml:space="preserve">      &lt;plugin&gt;</w:t>
      </w:r>
    </w:p>
    <w:p w14:paraId="4C8AB02B" w14:textId="77777777" w:rsidR="00000000" w:rsidRDefault="00000000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F953191" w14:textId="77777777" w:rsidR="00000000" w:rsidRDefault="00000000">
      <w:r>
        <w:t xml:space="preserve">        &lt;version&gt;3.13.0&lt;/version&gt;</w:t>
      </w:r>
    </w:p>
    <w:p w14:paraId="199B809D" w14:textId="77777777" w:rsidR="00000000" w:rsidRDefault="00000000">
      <w:r>
        <w:t xml:space="preserve">        &lt;configuration&gt;</w:t>
      </w:r>
    </w:p>
    <w:p w14:paraId="7DA1C11A" w14:textId="77777777" w:rsidR="00000000" w:rsidRDefault="00000000">
      <w:r>
        <w:t xml:space="preserve">          &lt;release&gt;17&lt;/release&gt;</w:t>
      </w:r>
    </w:p>
    <w:p w14:paraId="4179F9E2" w14:textId="77777777" w:rsidR="00000000" w:rsidRDefault="00000000">
      <w:r>
        <w:t xml:space="preserve">        &lt;/configuration&gt;</w:t>
      </w:r>
    </w:p>
    <w:p w14:paraId="7F741B41" w14:textId="77777777" w:rsidR="00000000" w:rsidRDefault="00000000">
      <w:r>
        <w:t xml:space="preserve">      &lt;/plugin&gt;</w:t>
      </w:r>
    </w:p>
    <w:p w14:paraId="244689BF" w14:textId="77777777" w:rsidR="00000000" w:rsidRDefault="00000000">
      <w:r>
        <w:t xml:space="preserve">      &lt;plugin&gt;</w:t>
      </w:r>
    </w:p>
    <w:p w14:paraId="411F250D" w14:textId="77777777" w:rsidR="00000000" w:rsidRDefault="00000000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2DD3432" w14:textId="77777777" w:rsidR="00000000" w:rsidRDefault="00000000">
      <w:r>
        <w:t xml:space="preserve">        &lt;version&gt;3.3.0&lt;/version&gt;</w:t>
      </w:r>
    </w:p>
    <w:p w14:paraId="5B283F26" w14:textId="77777777" w:rsidR="00000000" w:rsidRDefault="00000000">
      <w:r>
        <w:t xml:space="preserve">      &lt;/plugin&gt;</w:t>
      </w:r>
    </w:p>
    <w:p w14:paraId="320B7E9B" w14:textId="77777777" w:rsidR="00000000" w:rsidRDefault="00000000">
      <w:r>
        <w:t xml:space="preserve">    &lt;/plugins&gt;</w:t>
      </w:r>
    </w:p>
    <w:p w14:paraId="7E04C610" w14:textId="77777777" w:rsidR="00000000" w:rsidRDefault="00000000">
      <w:r>
        <w:t xml:space="preserve">  &lt;/build&gt;</w:t>
      </w:r>
    </w:p>
    <w:p w14:paraId="182F5823" w14:textId="77777777" w:rsidR="00000000" w:rsidRDefault="00000000">
      <w:r>
        <w:t>&lt;/project&gt;</w:t>
      </w:r>
    </w:p>
    <w:p w14:paraId="6B550829" w14:textId="77777777" w:rsidR="00000000" w:rsidRDefault="00000000"/>
    <w:p w14:paraId="3826F7BE" w14:textId="77777777" w:rsidR="00000000" w:rsidRDefault="00000000">
      <w:pPr>
        <w:rPr>
          <w:b/>
          <w:bCs/>
        </w:rPr>
      </w:pPr>
      <w:r>
        <w:rPr>
          <w:b/>
          <w:bCs/>
        </w:rPr>
        <w:t>OUTPUT</w:t>
      </w:r>
    </w:p>
    <w:p w14:paraId="49FB0EC3" w14:textId="77777777" w:rsidR="00000000" w:rsidRDefault="00000000">
      <w:r>
        <w:rPr>
          <w:noProof/>
        </w:rPr>
        <w:drawing>
          <wp:inline distT="0" distB="0" distL="0" distR="0" wp14:anchorId="240082C1" wp14:editId="719C9D69">
            <wp:extent cx="5730240" cy="1188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2768" w14:textId="77777777" w:rsidR="00000000" w:rsidRDefault="00000000">
      <w:pPr>
        <w:rPr>
          <w:lang w:val="en-US"/>
        </w:rPr>
      </w:pPr>
      <w:r>
        <w:rPr>
          <w:b/>
          <w:bCs/>
          <w:lang w:val="en-US"/>
        </w:rPr>
        <w:t>Exercise 2: Implementing Dependency Injection</w:t>
      </w:r>
    </w:p>
    <w:p w14:paraId="195E8F16" w14:textId="77777777" w:rsidR="00000000" w:rsidRDefault="00000000">
      <w:pPr>
        <w:rPr>
          <w:b/>
          <w:bCs/>
        </w:rPr>
      </w:pPr>
      <w:r>
        <w:rPr>
          <w:b/>
          <w:bCs/>
        </w:rPr>
        <w:t>BookRepository.java</w:t>
      </w:r>
    </w:p>
    <w:p w14:paraId="5BA3EB59" w14:textId="77777777" w:rsidR="00000000" w:rsidRDefault="00000000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A88A38D" w14:textId="77777777" w:rsidR="0000000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6F7397B" w14:textId="77777777" w:rsidR="00000000" w:rsidRDefault="0000000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564F4AE" w14:textId="77777777" w:rsidR="00000000" w:rsidRDefault="0000000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D0B9E9D" w14:textId="77777777" w:rsidR="00000000" w:rsidRDefault="00000000">
      <w:r>
        <w:t xml:space="preserve">  public List&lt;String&gt;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1D0B9FE" w14:textId="77777777" w:rsidR="00000000" w:rsidRDefault="00000000">
      <w:r>
        <w:t xml:space="preserve">        return </w:t>
      </w:r>
      <w:proofErr w:type="spellStart"/>
      <w:r>
        <w:t>Arrays.</w:t>
      </w:r>
      <w:r>
        <w:rPr>
          <w:i/>
          <w:iCs/>
        </w:rPr>
        <w:t>asList</w:t>
      </w:r>
      <w:proofErr w:type="spellEnd"/>
      <w:r>
        <w:t>("Java Fundamentals", "Spring in Action", "Effective Java");</w:t>
      </w:r>
    </w:p>
    <w:p w14:paraId="3F7BE74B" w14:textId="77777777" w:rsidR="00000000" w:rsidRDefault="00000000">
      <w:r>
        <w:t xml:space="preserve">    }</w:t>
      </w:r>
    </w:p>
    <w:p w14:paraId="0F64ED8F" w14:textId="77777777" w:rsidR="00000000" w:rsidRDefault="00000000">
      <w:r>
        <w:t>}</w:t>
      </w:r>
    </w:p>
    <w:p w14:paraId="2DFA521B" w14:textId="77777777" w:rsidR="00000000" w:rsidRDefault="00000000"/>
    <w:p w14:paraId="772C9066" w14:textId="77777777" w:rsidR="00000000" w:rsidRDefault="00000000">
      <w:pPr>
        <w:rPr>
          <w:b/>
          <w:bCs/>
        </w:rPr>
      </w:pPr>
      <w:r>
        <w:rPr>
          <w:b/>
          <w:bCs/>
        </w:rPr>
        <w:t>BookService.java</w:t>
      </w:r>
    </w:p>
    <w:p w14:paraId="03AC9AE9" w14:textId="77777777" w:rsidR="00000000" w:rsidRDefault="00000000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FBF87E2" w14:textId="77777777" w:rsidR="00000000" w:rsidRDefault="0000000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1CC9529" w14:textId="77777777" w:rsidR="00000000" w:rsidRDefault="0000000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083183D" w14:textId="77777777" w:rsidR="00000000" w:rsidRDefault="0000000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045CDE7" w14:textId="77777777" w:rsidR="00000000" w:rsidRDefault="0000000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0F8E66B" w14:textId="77777777" w:rsidR="00000000" w:rsidRDefault="0000000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7AC65FF" w14:textId="77777777" w:rsidR="00000000" w:rsidRDefault="00000000">
      <w:r>
        <w:t xml:space="preserve">    }</w:t>
      </w:r>
    </w:p>
    <w:p w14:paraId="0BD1BA49" w14:textId="77777777" w:rsidR="00000000" w:rsidRDefault="00000000">
      <w:r>
        <w:t xml:space="preserve">  public void </w:t>
      </w:r>
      <w:proofErr w:type="spellStart"/>
      <w:proofErr w:type="gramStart"/>
      <w:r>
        <w:t>listBooks</w:t>
      </w:r>
      <w:proofErr w:type="spellEnd"/>
      <w:r>
        <w:t>(</w:t>
      </w:r>
      <w:proofErr w:type="gramEnd"/>
      <w:r>
        <w:t>) {</w:t>
      </w:r>
    </w:p>
    <w:p w14:paraId="07E44369" w14:textId="77777777" w:rsidR="00000000" w:rsidRDefault="00000000">
      <w:r>
        <w:t xml:space="preserve">        </w:t>
      </w:r>
      <w:proofErr w:type="spellStart"/>
      <w:r>
        <w:t>bookRepository.getAllBooks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5AFAD228" w14:textId="77777777" w:rsidR="00000000" w:rsidRDefault="00000000">
      <w:r>
        <w:t xml:space="preserve">    }</w:t>
      </w:r>
    </w:p>
    <w:p w14:paraId="635D3F84" w14:textId="77777777" w:rsidR="00000000" w:rsidRDefault="00000000">
      <w:r>
        <w:t>}</w:t>
      </w:r>
    </w:p>
    <w:p w14:paraId="0B5A95E1" w14:textId="77777777" w:rsidR="00000000" w:rsidRDefault="00000000"/>
    <w:p w14:paraId="2D3493EF" w14:textId="77777777" w:rsidR="00000000" w:rsidRDefault="00000000">
      <w:pPr>
        <w:rPr>
          <w:b/>
          <w:bCs/>
        </w:rPr>
      </w:pPr>
      <w:r>
        <w:rPr>
          <w:b/>
          <w:bCs/>
        </w:rPr>
        <w:t>Main.java</w:t>
      </w:r>
    </w:p>
    <w:p w14:paraId="551BFE55" w14:textId="77777777" w:rsidR="00000000" w:rsidRDefault="00000000">
      <w:r>
        <w:t>package main;</w:t>
      </w:r>
    </w:p>
    <w:p w14:paraId="2DF8D9CC" w14:textId="77777777" w:rsidR="00000000" w:rsidRDefault="0000000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3EC8358F" w14:textId="77777777" w:rsidR="00000000" w:rsidRDefault="0000000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1BB8F9C" w14:textId="77777777" w:rsidR="00000000" w:rsidRDefault="00000000"/>
    <w:p w14:paraId="33811349" w14:textId="77777777" w:rsidR="00000000" w:rsidRDefault="0000000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79CDB986" w14:textId="77777777" w:rsidR="00000000" w:rsidRDefault="00000000">
      <w:r>
        <w:t>public class Main {</w:t>
      </w:r>
    </w:p>
    <w:p w14:paraId="645339FF" w14:textId="77777777" w:rsidR="00000000" w:rsidRDefault="00000000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E4D043" w14:textId="77777777" w:rsidR="00000000" w:rsidRDefault="00000000">
      <w:r>
        <w:tab/>
        <w:t xml:space="preserve">        </w:t>
      </w:r>
      <w:proofErr w:type="spellStart"/>
      <w:r>
        <w:t>ApplicationContext</w:t>
      </w:r>
      <w:proofErr w:type="spellEnd"/>
      <w:r>
        <w:t xml:space="preserve"> </w:t>
      </w:r>
      <w:r>
        <w:rPr>
          <w:u w:val="single"/>
        </w:rPr>
        <w:t>context</w:t>
      </w:r>
      <w:r>
        <w:t xml:space="preserve">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016985E" w14:textId="77777777" w:rsidR="00000000" w:rsidRDefault="00000000">
      <w:r>
        <w:t xml:space="preserve">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0DE03BEC" w14:textId="77777777" w:rsidR="00000000" w:rsidRDefault="00000000">
      <w:r>
        <w:t xml:space="preserve">        </w:t>
      </w:r>
      <w:proofErr w:type="spellStart"/>
      <w:r>
        <w:t>bookService.listBooks</w:t>
      </w:r>
      <w:proofErr w:type="spellEnd"/>
      <w:r>
        <w:t>();</w:t>
      </w:r>
    </w:p>
    <w:p w14:paraId="6E67842E" w14:textId="77777777" w:rsidR="00000000" w:rsidRDefault="00000000">
      <w:r>
        <w:tab/>
        <w:t xml:space="preserve">    }</w:t>
      </w:r>
    </w:p>
    <w:p w14:paraId="1446C270" w14:textId="77777777" w:rsidR="00000000" w:rsidRDefault="00000000">
      <w:r>
        <w:tab/>
        <w:t>}</w:t>
      </w:r>
    </w:p>
    <w:p w14:paraId="799E018D" w14:textId="77777777" w:rsidR="00000000" w:rsidRDefault="00000000"/>
    <w:p w14:paraId="3DAE6746" w14:textId="77777777" w:rsidR="00000000" w:rsidRDefault="00000000">
      <w:pPr>
        <w:rPr>
          <w:b/>
          <w:bCs/>
        </w:rPr>
      </w:pPr>
      <w:r>
        <w:rPr>
          <w:b/>
          <w:bCs/>
        </w:rPr>
        <w:t>applicationContext.xml</w:t>
      </w:r>
    </w:p>
    <w:p w14:paraId="66BCB561" w14:textId="77777777" w:rsidR="00000000" w:rsidRDefault="00000000">
      <w:r>
        <w:t>&lt;?xml version="1.0" encoding="UTF-8"?&gt;</w:t>
      </w:r>
    </w:p>
    <w:p w14:paraId="708738FB" w14:textId="77777777" w:rsidR="00000000" w:rsidRDefault="00000000">
      <w:r>
        <w:t>&lt;</w:t>
      </w:r>
      <w:r>
        <w:rPr>
          <w:u w:val="single"/>
        </w:rPr>
        <w:t>beans</w:t>
      </w:r>
      <w:r>
        <w:t xml:space="preserve"> </w:t>
      </w:r>
      <w:proofErr w:type="spellStart"/>
      <w:r>
        <w:t>xmlns</w:t>
      </w:r>
      <w:proofErr w:type="spellEnd"/>
      <w:r>
        <w:t>="http://www.springframework.org/schema/beans"</w:t>
      </w:r>
    </w:p>
    <w:p w14:paraId="0EA1E0DC" w14:textId="77777777" w:rsidR="00000000" w:rsidRDefault="00000000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733C0C25" w14:textId="77777777" w:rsidR="00000000" w:rsidRDefault="0000000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1AAD86E" w14:textId="77777777" w:rsidR="00000000" w:rsidRDefault="0000000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723DF0DD" w14:textId="77777777" w:rsidR="00000000" w:rsidRDefault="00000000">
      <w:r>
        <w:t xml:space="preserve">                           </w:t>
      </w:r>
      <w:r>
        <w:rPr>
          <w:u w:val="single"/>
        </w:rPr>
        <w:t>http://www.springframework.org/schema/beans/spring-beans.xsd</w:t>
      </w:r>
    </w:p>
    <w:p w14:paraId="4D4E469F" w14:textId="77777777" w:rsidR="00000000" w:rsidRDefault="00000000">
      <w:r>
        <w:t xml:space="preserve">                           http://www.springframework.org/schema/context </w:t>
      </w:r>
    </w:p>
    <w:p w14:paraId="4EF810CF" w14:textId="77777777" w:rsidR="00000000" w:rsidRDefault="00000000">
      <w:r>
        <w:t xml:space="preserve">                           http://www.springframework.org/schema/context/spring-context.xsd"&gt;</w:t>
      </w:r>
    </w:p>
    <w:p w14:paraId="1DA9C73E" w14:textId="77777777" w:rsidR="00000000" w:rsidRDefault="00000000"/>
    <w:p w14:paraId="154D5A89" w14:textId="77777777" w:rsidR="00000000" w:rsidRDefault="0000000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5396F869" w14:textId="77777777" w:rsidR="00000000" w:rsidRDefault="0000000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1C4A84A" w14:textId="77777777" w:rsidR="00000000" w:rsidRDefault="0000000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5078F80C" w14:textId="77777777" w:rsidR="00000000" w:rsidRDefault="00000000">
      <w:r>
        <w:t xml:space="preserve">    &lt;/bean&gt;</w:t>
      </w:r>
    </w:p>
    <w:p w14:paraId="4BD0C40B" w14:textId="77777777" w:rsidR="00000000" w:rsidRDefault="00000000">
      <w:r>
        <w:t>&lt;/beans&gt;</w:t>
      </w:r>
    </w:p>
    <w:p w14:paraId="22FDB21D" w14:textId="77777777" w:rsidR="00000000" w:rsidRDefault="00000000"/>
    <w:p w14:paraId="79A6CD63" w14:textId="77777777" w:rsidR="00000000" w:rsidRDefault="00000000"/>
    <w:p w14:paraId="0F223A6A" w14:textId="77777777" w:rsidR="00000000" w:rsidRDefault="00000000">
      <w:pPr>
        <w:rPr>
          <w:b/>
          <w:bCs/>
        </w:rPr>
      </w:pPr>
      <w:r>
        <w:rPr>
          <w:b/>
          <w:bCs/>
        </w:rPr>
        <w:t>OUTPUT</w:t>
      </w:r>
    </w:p>
    <w:p w14:paraId="2F27BA44" w14:textId="77777777" w:rsidR="00000000" w:rsidRDefault="00000000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4B756DEC" wp14:editId="3A4B30D1">
            <wp:extent cx="5730240" cy="1043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A0AA" w14:textId="77777777" w:rsidR="00000000" w:rsidRDefault="00000000"/>
    <w:p w14:paraId="7F1D6B0D" w14:textId="77777777" w:rsidR="00000000" w:rsidRDefault="00000000"/>
    <w:p w14:paraId="26A0D500" w14:textId="77777777" w:rsidR="00000000" w:rsidRDefault="00000000"/>
    <w:p w14:paraId="03181D79" w14:textId="77777777" w:rsidR="00000000" w:rsidRDefault="00000000"/>
    <w:p w14:paraId="4F2F4E79" w14:textId="77777777" w:rsidR="00000000" w:rsidRDefault="00000000"/>
    <w:p w14:paraId="64E2558B" w14:textId="77777777" w:rsidR="00000000" w:rsidRDefault="00000000"/>
    <w:p w14:paraId="59F8A151" w14:textId="77777777" w:rsidR="00000000" w:rsidRDefault="00000000"/>
    <w:p w14:paraId="325188E1" w14:textId="77777777" w:rsidR="00000000" w:rsidRDefault="00000000"/>
    <w:p w14:paraId="7CFCDB27" w14:textId="77777777" w:rsidR="00000000" w:rsidRDefault="00000000"/>
    <w:p w14:paraId="0B7068F3" w14:textId="77777777" w:rsidR="00000000" w:rsidRDefault="00000000"/>
    <w:p w14:paraId="7276D677" w14:textId="77777777" w:rsidR="00000000" w:rsidRDefault="00000000"/>
    <w:p w14:paraId="540E892B" w14:textId="77777777" w:rsidR="00000000" w:rsidRDefault="00000000"/>
    <w:p w14:paraId="4CB10CDD" w14:textId="77777777" w:rsidR="00000000" w:rsidRDefault="00000000"/>
    <w:p w14:paraId="3F4756BF" w14:textId="77777777" w:rsidR="00000000" w:rsidRDefault="00000000"/>
    <w:p w14:paraId="2ED7BCC6" w14:textId="77777777" w:rsidR="00000000" w:rsidRDefault="00000000"/>
    <w:p w14:paraId="2571B42D" w14:textId="77777777" w:rsidR="00000000" w:rsidRDefault="00000000"/>
    <w:p w14:paraId="1619D753" w14:textId="77777777" w:rsidR="00000000" w:rsidRDefault="00000000"/>
    <w:p w14:paraId="78664EBC" w14:textId="77777777" w:rsidR="00000000" w:rsidRDefault="00000000"/>
    <w:p w14:paraId="07E77C5C" w14:textId="77777777" w:rsidR="00000000" w:rsidRDefault="00000000"/>
    <w:p w14:paraId="569A84DA" w14:textId="77777777" w:rsidR="00000000" w:rsidRDefault="00000000"/>
    <w:p w14:paraId="00E77837" w14:textId="77777777" w:rsidR="00000000" w:rsidRDefault="00000000"/>
    <w:p w14:paraId="4AFB815D" w14:textId="77777777" w:rsidR="00000000" w:rsidRDefault="00000000"/>
    <w:p w14:paraId="2D9EAD25" w14:textId="77777777" w:rsidR="00000000" w:rsidRDefault="00000000"/>
    <w:p w14:paraId="3B653A03" w14:textId="77777777" w:rsidR="00000000" w:rsidRDefault="00000000">
      <w:pPr>
        <w:rPr>
          <w:lang w:val="en-US"/>
        </w:rPr>
      </w:pPr>
      <w:r>
        <w:rPr>
          <w:b/>
          <w:bCs/>
          <w:lang w:val="en-US"/>
        </w:rPr>
        <w:t>Exercise 4: Creating and Configuring a Maven Project</w:t>
      </w:r>
    </w:p>
    <w:p w14:paraId="356F4933" w14:textId="77777777" w:rsidR="00000000" w:rsidRDefault="00000000">
      <w:pPr>
        <w:rPr>
          <w:b/>
          <w:bCs/>
        </w:rPr>
      </w:pPr>
      <w:r>
        <w:rPr>
          <w:b/>
          <w:bCs/>
        </w:rPr>
        <w:t>Updated pom.xml</w:t>
      </w:r>
    </w:p>
    <w:p w14:paraId="095807A4" w14:textId="77777777" w:rsidR="00000000" w:rsidRDefault="00000000">
      <w:r>
        <w:t>&lt;?xml version="1.0" encoding="UTF-8"?&gt;</w:t>
      </w:r>
    </w:p>
    <w:p w14:paraId="1129D774" w14:textId="77777777" w:rsidR="00000000" w:rsidRDefault="0000000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D3B2B73" w14:textId="77777777" w:rsidR="00000000" w:rsidRDefault="0000000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1FE97FF" w14:textId="77777777" w:rsidR="00000000" w:rsidRDefault="0000000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0F19D47A" w14:textId="77777777" w:rsidR="00000000" w:rsidRDefault="00000000">
      <w:r>
        <w:t xml:space="preserve">                             http://maven.apache.org/xsd/maven-4.0.0.xsd"&gt;</w:t>
      </w:r>
    </w:p>
    <w:p w14:paraId="6CF900B1" w14:textId="77777777" w:rsidR="00000000" w:rsidRDefault="00000000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79C853B" w14:textId="77777777" w:rsidR="00000000" w:rsidRDefault="00000000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AAFF6E2" w14:textId="77777777" w:rsidR="00000000" w:rsidRDefault="00000000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LibManagement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B9F1CC3" w14:textId="77777777" w:rsidR="00000000" w:rsidRDefault="00000000">
      <w:r>
        <w:t xml:space="preserve">  &lt;version&gt;0.0.1-SNAPSHOT&lt;/version&gt;</w:t>
      </w:r>
    </w:p>
    <w:p w14:paraId="721F2474" w14:textId="77777777" w:rsidR="00000000" w:rsidRDefault="00000000">
      <w:r>
        <w:t xml:space="preserve">  &lt;name&gt;</w:t>
      </w:r>
      <w:proofErr w:type="spellStart"/>
      <w:r>
        <w:t>LibManagement</w:t>
      </w:r>
      <w:proofErr w:type="spellEnd"/>
      <w:r>
        <w:t>&lt;/name&gt;</w:t>
      </w:r>
    </w:p>
    <w:p w14:paraId="2FC65826" w14:textId="77777777" w:rsidR="00000000" w:rsidRDefault="00000000">
      <w:r>
        <w:t xml:space="preserve"> &lt;properties&gt;</w:t>
      </w:r>
    </w:p>
    <w:p w14:paraId="673073C2" w14:textId="77777777" w:rsidR="00000000" w:rsidRDefault="00000000">
      <w:r>
        <w:t xml:space="preserve">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48D5BE08" w14:textId="77777777" w:rsidR="00000000" w:rsidRDefault="00000000"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4AE8099B" w14:textId="77777777" w:rsidR="00000000" w:rsidRDefault="00000000"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42C54AD6" w14:textId="77777777" w:rsidR="00000000" w:rsidRDefault="00000000">
      <w:r>
        <w:t xml:space="preserve">  &lt;/properties&gt;</w:t>
      </w:r>
    </w:p>
    <w:p w14:paraId="25D4D12E" w14:textId="77777777" w:rsidR="00000000" w:rsidRDefault="00000000">
      <w:r>
        <w:t xml:space="preserve">  &lt;dependencies&gt;</w:t>
      </w:r>
    </w:p>
    <w:p w14:paraId="70699897" w14:textId="77777777" w:rsidR="00000000" w:rsidRDefault="00000000">
      <w:r>
        <w:t xml:space="preserve">    </w:t>
      </w:r>
      <w:proofErr w:type="gramStart"/>
      <w:r>
        <w:t>&lt;!--</w:t>
      </w:r>
      <w:proofErr w:type="gramEnd"/>
      <w:r>
        <w:t xml:space="preserve"> Spring Context --&gt;</w:t>
      </w:r>
    </w:p>
    <w:p w14:paraId="1E0FD29E" w14:textId="77777777" w:rsidR="00000000" w:rsidRDefault="00000000">
      <w:r>
        <w:t xml:space="preserve">    &lt;dependency&gt;</w:t>
      </w:r>
    </w:p>
    <w:p w14:paraId="600FB151" w14:textId="77777777" w:rsidR="00000000" w:rsidRDefault="0000000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1259ED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3C10A959" w14:textId="77777777" w:rsidR="00000000" w:rsidRDefault="00000000">
      <w:r>
        <w:t xml:space="preserve">      &lt;version&gt;5.3.29&lt;/version&gt;</w:t>
      </w:r>
    </w:p>
    <w:p w14:paraId="663D8369" w14:textId="77777777" w:rsidR="00000000" w:rsidRDefault="00000000">
      <w:r>
        <w:t xml:space="preserve">    &lt;/dependency&gt;</w:t>
      </w:r>
    </w:p>
    <w:p w14:paraId="60E7494E" w14:textId="77777777" w:rsidR="00000000" w:rsidRDefault="00000000">
      <w:r>
        <w:t xml:space="preserve">    &lt;dependency&gt;</w:t>
      </w:r>
    </w:p>
    <w:p w14:paraId="23F42056" w14:textId="77777777" w:rsidR="00000000" w:rsidRDefault="0000000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7894567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38692C" w14:textId="77777777" w:rsidR="00000000" w:rsidRDefault="00000000">
      <w:r>
        <w:t xml:space="preserve">      &lt;version&gt;5.3.29&lt;/version&gt;</w:t>
      </w:r>
    </w:p>
    <w:p w14:paraId="47276DEA" w14:textId="77777777" w:rsidR="00000000" w:rsidRDefault="00000000">
      <w:r>
        <w:t xml:space="preserve">    &lt;/dependency&gt;</w:t>
      </w:r>
    </w:p>
    <w:p w14:paraId="4EB074EF" w14:textId="77777777" w:rsidR="00000000" w:rsidRDefault="00000000">
      <w:r>
        <w:t xml:space="preserve">    &lt;dependency&gt;</w:t>
      </w:r>
    </w:p>
    <w:p w14:paraId="6282E73D" w14:textId="77777777" w:rsidR="00000000" w:rsidRDefault="00000000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EDF703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E29FE7E" w14:textId="77777777" w:rsidR="00000000" w:rsidRDefault="00000000">
      <w:r>
        <w:t xml:space="preserve">      &lt;version&gt;5.3.29&lt;/version&gt;</w:t>
      </w:r>
    </w:p>
    <w:p w14:paraId="7C14D76D" w14:textId="77777777" w:rsidR="00000000" w:rsidRDefault="00000000">
      <w:r>
        <w:t xml:space="preserve">    &lt;/dependency&gt;</w:t>
      </w:r>
    </w:p>
    <w:p w14:paraId="46995E84" w14:textId="77777777" w:rsidR="00000000" w:rsidRDefault="00000000">
      <w:r>
        <w:t xml:space="preserve">    &lt;dependency&gt;</w:t>
      </w:r>
    </w:p>
    <w:p w14:paraId="04CBD9C7" w14:textId="77777777" w:rsidR="00000000" w:rsidRDefault="00000000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B6E6962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5CD9004" w14:textId="77777777" w:rsidR="00000000" w:rsidRDefault="00000000">
      <w:r>
        <w:t xml:space="preserve">      &lt;version&gt;5.11.0&lt;/version&gt;</w:t>
      </w:r>
    </w:p>
    <w:p w14:paraId="6A1AEB3A" w14:textId="77777777" w:rsidR="00000000" w:rsidRDefault="00000000">
      <w:r>
        <w:t xml:space="preserve">      &lt;scope&gt;test&lt;/scope&gt;</w:t>
      </w:r>
    </w:p>
    <w:p w14:paraId="25BF00FD" w14:textId="77777777" w:rsidR="00000000" w:rsidRDefault="00000000">
      <w:r>
        <w:t xml:space="preserve">    &lt;/dependency&gt;</w:t>
      </w:r>
    </w:p>
    <w:p w14:paraId="2B95B97C" w14:textId="77777777" w:rsidR="00000000" w:rsidRDefault="00000000">
      <w:r>
        <w:t xml:space="preserve">    &lt;dependency&gt;</w:t>
      </w:r>
    </w:p>
    <w:p w14:paraId="29F9A024" w14:textId="77777777" w:rsidR="00000000" w:rsidRDefault="00000000">
      <w:r>
        <w:t xml:space="preserve">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881539A" w14:textId="77777777" w:rsidR="00000000" w:rsidRDefault="00000000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44712292" w14:textId="77777777" w:rsidR="00000000" w:rsidRDefault="00000000">
      <w:r>
        <w:t xml:space="preserve">      &lt;version&gt;5.11.0&lt;/version&gt;</w:t>
      </w:r>
    </w:p>
    <w:p w14:paraId="43481CE5" w14:textId="77777777" w:rsidR="00000000" w:rsidRDefault="00000000">
      <w:r>
        <w:t xml:space="preserve">      &lt;scope&gt;test&lt;/scope&gt;</w:t>
      </w:r>
    </w:p>
    <w:p w14:paraId="40895F93" w14:textId="77777777" w:rsidR="00000000" w:rsidRDefault="00000000">
      <w:r>
        <w:t xml:space="preserve">    &lt;/dependency&gt;</w:t>
      </w:r>
    </w:p>
    <w:p w14:paraId="712450D5" w14:textId="77777777" w:rsidR="00000000" w:rsidRDefault="00000000">
      <w:r>
        <w:t xml:space="preserve">  &lt;/dependencies&gt;</w:t>
      </w:r>
    </w:p>
    <w:p w14:paraId="193DF1B2" w14:textId="77777777" w:rsidR="00000000" w:rsidRDefault="00000000">
      <w:r>
        <w:t xml:space="preserve">  &lt;build&gt;</w:t>
      </w:r>
    </w:p>
    <w:p w14:paraId="786DE5F2" w14:textId="77777777" w:rsidR="00000000" w:rsidRDefault="00000000">
      <w:r>
        <w:t xml:space="preserve">    &lt;plugins&gt;</w:t>
      </w:r>
    </w:p>
    <w:p w14:paraId="2B1B5C2B" w14:textId="77777777" w:rsidR="00000000" w:rsidRDefault="00000000">
      <w:r>
        <w:t xml:space="preserve">      &lt;plugin&gt;</w:t>
      </w:r>
    </w:p>
    <w:p w14:paraId="53AB9CC9" w14:textId="77777777" w:rsidR="00000000" w:rsidRDefault="00000000">
      <w:r>
        <w:t xml:space="preserve">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79AAA993" w14:textId="77777777" w:rsidR="00000000" w:rsidRDefault="00000000">
      <w:r>
        <w:t xml:space="preserve">        &lt;version&gt;3.10.1&lt;/version&gt;</w:t>
      </w:r>
    </w:p>
    <w:p w14:paraId="23387573" w14:textId="77777777" w:rsidR="00000000" w:rsidRDefault="00000000">
      <w:r>
        <w:t xml:space="preserve">        &lt;configuration&gt;</w:t>
      </w:r>
    </w:p>
    <w:p w14:paraId="47FE78CB" w14:textId="77777777" w:rsidR="00000000" w:rsidRDefault="00000000">
      <w:r>
        <w:t xml:space="preserve">          &lt;source&gt;1.8&lt;/source&gt;</w:t>
      </w:r>
    </w:p>
    <w:p w14:paraId="086CF08C" w14:textId="77777777" w:rsidR="00000000" w:rsidRDefault="00000000">
      <w:r>
        <w:t xml:space="preserve">          &lt;target&gt;1.8&lt;/target&gt;</w:t>
      </w:r>
    </w:p>
    <w:p w14:paraId="5654D472" w14:textId="77777777" w:rsidR="00000000" w:rsidRDefault="00000000">
      <w:r>
        <w:t xml:space="preserve">        &lt;/configuration&gt;</w:t>
      </w:r>
    </w:p>
    <w:p w14:paraId="0F66EBFD" w14:textId="77777777" w:rsidR="00000000" w:rsidRDefault="00000000">
      <w:r>
        <w:t xml:space="preserve">      &lt;/plugin&gt;</w:t>
      </w:r>
    </w:p>
    <w:p w14:paraId="7A7802D4" w14:textId="77777777" w:rsidR="00000000" w:rsidRDefault="00000000">
      <w:r>
        <w:t xml:space="preserve">      &lt;plugin&gt;</w:t>
      </w:r>
    </w:p>
    <w:p w14:paraId="69116883" w14:textId="77777777" w:rsidR="00000000" w:rsidRDefault="00000000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5BE36033" w14:textId="77777777" w:rsidR="00000000" w:rsidRDefault="00000000">
      <w:r>
        <w:t xml:space="preserve">        &lt;version&gt;3.3.0&lt;/version&gt;</w:t>
      </w:r>
    </w:p>
    <w:p w14:paraId="3CEE72F9" w14:textId="77777777" w:rsidR="00000000" w:rsidRDefault="00000000">
      <w:r>
        <w:t xml:space="preserve">      &lt;/plugin&gt;</w:t>
      </w:r>
    </w:p>
    <w:p w14:paraId="22BD8A42" w14:textId="77777777" w:rsidR="00000000" w:rsidRDefault="00000000">
      <w:r>
        <w:t xml:space="preserve">    &lt;/plugins&gt;</w:t>
      </w:r>
    </w:p>
    <w:p w14:paraId="5C6DCA9C" w14:textId="77777777" w:rsidR="00000000" w:rsidRDefault="00000000">
      <w:r>
        <w:t xml:space="preserve">  &lt;/build&gt;</w:t>
      </w:r>
    </w:p>
    <w:p w14:paraId="7B02AB32" w14:textId="77777777" w:rsidR="00000000" w:rsidRDefault="00000000">
      <w:r>
        <w:t>&lt;/project&gt;</w:t>
      </w:r>
    </w:p>
    <w:p w14:paraId="306E85EA" w14:textId="77777777" w:rsidR="00000000" w:rsidRDefault="00000000"/>
    <w:p w14:paraId="1B143974" w14:textId="77777777" w:rsidR="00000000" w:rsidRDefault="00000000">
      <w:pPr>
        <w:rPr>
          <w:b/>
          <w:bCs/>
        </w:rPr>
      </w:pPr>
      <w:r>
        <w:rPr>
          <w:b/>
          <w:bCs/>
        </w:rPr>
        <w:t>OUTPUT</w:t>
      </w:r>
    </w:p>
    <w:p w14:paraId="71ECC9A4" w14:textId="77777777" w:rsidR="00BD3349" w:rsidRDefault="00000000">
      <w:r>
        <w:rPr>
          <w:b/>
          <w:noProof/>
        </w:rPr>
        <w:drawing>
          <wp:inline distT="0" distB="0" distL="0" distR="0" wp14:anchorId="65DE7BB2" wp14:editId="35EF598C">
            <wp:extent cx="5730240" cy="1043940"/>
            <wp:effectExtent l="0" t="0" r="381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32D4C" w14:textId="77777777" w:rsidR="00BD3349" w:rsidRDefault="00BD3349">
      <w:pPr>
        <w:spacing w:after="0" w:line="240" w:lineRule="auto"/>
      </w:pPr>
      <w:r>
        <w:separator/>
      </w:r>
    </w:p>
  </w:endnote>
  <w:endnote w:type="continuationSeparator" w:id="0">
    <w:p w14:paraId="1C25A025" w14:textId="77777777" w:rsidR="00BD3349" w:rsidRDefault="00BD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34CCB" w14:textId="77777777" w:rsidR="00BD3349" w:rsidRDefault="00BD3349">
      <w:pPr>
        <w:spacing w:after="0" w:line="240" w:lineRule="auto"/>
      </w:pPr>
      <w:r>
        <w:separator/>
      </w:r>
    </w:p>
  </w:footnote>
  <w:footnote w:type="continuationSeparator" w:id="0">
    <w:p w14:paraId="616255D6" w14:textId="77777777" w:rsidR="00BD3349" w:rsidRDefault="00BD3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7"/>
    <w:rsid w:val="003B7D67"/>
    <w:rsid w:val="004D32C7"/>
    <w:rsid w:val="00BD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477A9"/>
  <w15:chartTrackingRefBased/>
  <w15:docId w15:val="{5C1F8952-FAE7-458B-A2C7-BCA71315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2</cp:revision>
  <dcterms:created xsi:type="dcterms:W3CDTF">2025-07-07T17:33:00Z</dcterms:created>
  <dcterms:modified xsi:type="dcterms:W3CDTF">2025-07-07T17:33:00Z</dcterms:modified>
</cp:coreProperties>
</file>